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83" w:rsidRDefault="008A3D83" w:rsidP="008A3D83">
      <w:pPr>
        <w:autoSpaceDE w:val="0"/>
        <w:autoSpaceDN w:val="0"/>
        <w:adjustRightInd w:val="0"/>
        <w:spacing w:after="0" w:afterAutospacing="0"/>
        <w:jc w:val="center"/>
        <w:rPr>
          <w:rFonts w:cs="Times New Roman"/>
          <w:b/>
          <w:bCs/>
          <w:sz w:val="40"/>
          <w:szCs w:val="40"/>
          <w:u w:val="single"/>
        </w:rPr>
      </w:pPr>
      <w:r w:rsidRPr="00737D79">
        <w:rPr>
          <w:rFonts w:cs="Times New Roman"/>
          <w:b/>
          <w:bCs/>
          <w:sz w:val="40"/>
          <w:szCs w:val="40"/>
          <w:u w:val="single"/>
        </w:rPr>
        <w:t>Æfingaverkefni fyrir if setningar_2</w:t>
      </w:r>
    </w:p>
    <w:p w:rsidR="00737D79" w:rsidRPr="00737D79" w:rsidRDefault="00737D79" w:rsidP="008A3D83">
      <w:pPr>
        <w:autoSpaceDE w:val="0"/>
        <w:autoSpaceDN w:val="0"/>
        <w:adjustRightInd w:val="0"/>
        <w:spacing w:after="0" w:afterAutospacing="0"/>
        <w:jc w:val="center"/>
        <w:rPr>
          <w:rFonts w:cs="Times New Roman"/>
          <w:b/>
          <w:bCs/>
          <w:sz w:val="40"/>
          <w:szCs w:val="40"/>
          <w:u w:val="single"/>
        </w:rPr>
      </w:pPr>
      <w:bookmarkStart w:id="0" w:name="_GoBack"/>
      <w:bookmarkEnd w:id="0"/>
    </w:p>
    <w:p w:rsidR="008A3D83" w:rsidRPr="00737D79" w:rsidRDefault="008A3D83" w:rsidP="00737D79">
      <w:pPr>
        <w:tabs>
          <w:tab w:val="right" w:pos="9360"/>
        </w:tabs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</w:rPr>
      </w:pPr>
      <w:r w:rsidRPr="00737D79">
        <w:rPr>
          <w:rFonts w:cs="Times New Roman"/>
          <w:b/>
          <w:bCs/>
          <w:sz w:val="28"/>
          <w:szCs w:val="28"/>
        </w:rPr>
        <w:t>1</w:t>
      </w:r>
      <w:r w:rsidRPr="00737D79">
        <w:rPr>
          <w:rFonts w:cs="Times New Roman"/>
          <w:b/>
          <w:bCs/>
          <w:sz w:val="28"/>
          <w:szCs w:val="28"/>
        </w:rPr>
        <w:t>. Afkoma:</w:t>
      </w:r>
      <w:r w:rsidR="00737D79" w:rsidRPr="00737D79">
        <w:rPr>
          <w:rFonts w:cs="Times New Roman"/>
          <w:b/>
          <w:bCs/>
          <w:sz w:val="28"/>
          <w:szCs w:val="28"/>
        </w:rPr>
        <w:tab/>
      </w:r>
    </w:p>
    <w:p w:rsidR="008A3D83" w:rsidRPr="00BE6509" w:rsidRDefault="008A3D83" w:rsidP="008A3D83">
      <w:pPr>
        <w:spacing w:after="0" w:afterAutospacing="0" w:line="360" w:lineRule="auto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 xml:space="preserve">Hér reiknar forritið út dagsafkomu blaðasala, þ.e. Hagnað, tap eða hvort staðið er í stað.  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Forritið þarf að prenta út: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ab/>
        <w:t>nafn blaðasala (athugið, þretta er ekki nafn notanda)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ab/>
        <w:t>útlagðan kostnað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ab/>
        <w:t>heildarsölu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ab/>
        <w:t>Skila</w:t>
      </w:r>
      <w:r>
        <w:rPr>
          <w:rFonts w:cs="Times New Roman"/>
          <w:sz w:val="24"/>
          <w:szCs w:val="24"/>
        </w:rPr>
        <w:t>boð um afkomu</w:t>
      </w:r>
      <w:r w:rsidRPr="00BE6509">
        <w:rPr>
          <w:rFonts w:cs="Times New Roman"/>
          <w:sz w:val="24"/>
          <w:szCs w:val="24"/>
        </w:rPr>
        <w:t xml:space="preserve"> dagsins, t.d. „þú hagnaðist um kr. Xxxx“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eða „þú tapaðir um kr. Xxxx“ eða „þú stendur á núlli“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Strákurinn kaupir hvert blað að morgni fyrir kr. 100 og selur það á kr. 300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Öll afgangsblöð eftir daginn fara í Sorpu gegn kr. 10 skilagjaldi</w:t>
      </w: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</w:p>
    <w:p w:rsidR="008A3D83" w:rsidRPr="00BE6509" w:rsidRDefault="008A3D83" w:rsidP="008A3D83">
      <w:pPr>
        <w:spacing w:after="0" w:afterAutospacing="0"/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 xml:space="preserve">gerið forritskóðan læsilegan með </w:t>
      </w:r>
      <w:r w:rsidRPr="00BE6509">
        <w:rPr>
          <w:rFonts w:cs="Times New Roman"/>
          <w:b/>
          <w:sz w:val="24"/>
          <w:szCs w:val="24"/>
        </w:rPr>
        <w:t>athugasemdum og haus</w:t>
      </w:r>
    </w:p>
    <w:p w:rsidR="008A3D83" w:rsidRPr="00BE6509" w:rsidRDefault="008A3D83" w:rsidP="008A3D83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  <w:u w:val="single"/>
        </w:rPr>
      </w:pPr>
    </w:p>
    <w:p w:rsidR="008A3D83" w:rsidRPr="00BE6509" w:rsidRDefault="008A3D83" w:rsidP="008A3D83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2</w:t>
      </w:r>
      <w:r>
        <w:rPr>
          <w:rFonts w:cs="Times New Roman"/>
          <w:b/>
          <w:bCs/>
          <w:sz w:val="28"/>
          <w:szCs w:val="28"/>
          <w:u w:val="single"/>
        </w:rPr>
        <w:t>. Umsögn</w:t>
      </w:r>
      <w:r w:rsidRPr="00BE6509">
        <w:rPr>
          <w:rFonts w:cs="Times New Roman"/>
          <w:b/>
          <w:bCs/>
          <w:sz w:val="28"/>
          <w:szCs w:val="28"/>
          <w:u w:val="single"/>
        </w:rPr>
        <w:t>:</w:t>
      </w:r>
    </w:p>
    <w:p w:rsidR="008A3D83" w:rsidRPr="00BE6509" w:rsidRDefault="008A3D83" w:rsidP="008A3D83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  <w:u w:val="single"/>
        </w:rPr>
      </w:pPr>
    </w:p>
    <w:p w:rsidR="008A3D83" w:rsidRPr="00BE6509" w:rsidRDefault="008A3D83" w:rsidP="008A3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Hér spyr</w:t>
      </w:r>
      <w:r w:rsidRPr="00BE6509">
        <w:rPr>
          <w:rFonts w:cs="Times New Roman"/>
          <w:sz w:val="24"/>
          <w:szCs w:val="24"/>
        </w:rPr>
        <w:t xml:space="preserve"> forrit</w:t>
      </w:r>
      <w:r>
        <w:rPr>
          <w:rFonts w:cs="Times New Roman"/>
          <w:sz w:val="24"/>
          <w:szCs w:val="24"/>
        </w:rPr>
        <w:t>ið</w:t>
      </w:r>
      <w:r w:rsidRPr="00BE6509">
        <w:rPr>
          <w:rFonts w:cs="Times New Roman"/>
          <w:sz w:val="24"/>
          <w:szCs w:val="24"/>
        </w:rPr>
        <w:t xml:space="preserve"> hvaða einkunn nemandi fékk. Ef nemandi fékk 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10 þá koma skilaboðin frábær árangur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9 þá koma skilaboðin fínn árangur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8 þá koma skilaboðin góður árangur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7 þá koma skilaboðin sæmilegur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6 þá koma skilaboðin viðuandi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5 þá koma skilaboðin stóðst</w:t>
      </w:r>
    </w:p>
    <w:p w:rsidR="008A3D83" w:rsidRPr="00BE6509" w:rsidRDefault="008A3D83" w:rsidP="008A3D8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BE6509">
        <w:rPr>
          <w:rFonts w:cs="Times New Roman"/>
          <w:sz w:val="24"/>
          <w:szCs w:val="24"/>
        </w:rPr>
        <w:t>4 og undir þá koma skilaboðin fall</w:t>
      </w:r>
    </w:p>
    <w:p w:rsidR="008A3D83" w:rsidRPr="00BE6509" w:rsidRDefault="008A3D83" w:rsidP="008A3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 slegin er inn mínustala eða tala hærri en 10 er látið vita af því.</w:t>
      </w:r>
    </w:p>
    <w:p w:rsidR="008A3D83" w:rsidRPr="007A2679" w:rsidRDefault="008A3D83" w:rsidP="008A3D83">
      <w:pPr>
        <w:autoSpaceDE w:val="0"/>
        <w:autoSpaceDN w:val="0"/>
        <w:adjustRightInd w:val="0"/>
        <w:spacing w:after="0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3</w:t>
      </w:r>
      <w:r>
        <w:rPr>
          <w:rFonts w:cs="Times New Roman"/>
          <w:b/>
          <w:bCs/>
          <w:sz w:val="28"/>
          <w:szCs w:val="28"/>
          <w:u w:val="single"/>
        </w:rPr>
        <w:t xml:space="preserve">. </w:t>
      </w:r>
      <w:r w:rsidRPr="007A2679">
        <w:rPr>
          <w:rFonts w:cs="Times New Roman"/>
          <w:b/>
          <w:bCs/>
          <w:sz w:val="28"/>
          <w:szCs w:val="28"/>
          <w:u w:val="single"/>
        </w:rPr>
        <w:t>Bíóferð:</w:t>
      </w:r>
    </w:p>
    <w:p w:rsidR="008A3D83" w:rsidRPr="00BE6509" w:rsidRDefault="008A3D83" w:rsidP="008A3D83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  <w:u w:val="single"/>
        </w:rPr>
      </w:pPr>
    </w:p>
    <w:p w:rsidR="008A3D83" w:rsidRDefault="008A3D83" w:rsidP="008A3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Hér spyr forritið hvort notandi hafi farið í bíó nýlega og hvort það hafi verið gaman.</w:t>
      </w:r>
    </w:p>
    <w:p w:rsidR="008A3D83" w:rsidRDefault="008A3D83" w:rsidP="008A3D8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FE74D3">
        <w:rPr>
          <w:rFonts w:cs="Times New Roman"/>
          <w:sz w:val="24"/>
          <w:szCs w:val="24"/>
        </w:rPr>
        <w:t>Ef svarið er „já“ við báðum surningum svarar forritið „</w:t>
      </w:r>
      <w:r>
        <w:rPr>
          <w:rFonts w:cs="Times New Roman"/>
          <w:sz w:val="24"/>
          <w:szCs w:val="24"/>
        </w:rPr>
        <w:t>M</w:t>
      </w:r>
      <w:r w:rsidRPr="00FE74D3">
        <w:rPr>
          <w:rFonts w:cs="Times New Roman"/>
          <w:sz w:val="24"/>
          <w:szCs w:val="24"/>
        </w:rPr>
        <w:t xml:space="preserve">á ég koma með næst?“ </w:t>
      </w:r>
      <w:r w:rsidRPr="00FE74D3">
        <w:rPr>
          <w:rFonts w:cs="Times New Roman"/>
          <w:sz w:val="24"/>
          <w:szCs w:val="24"/>
        </w:rPr>
        <w:br/>
      </w:r>
      <w:r w:rsidRPr="00FE74D3">
        <w:rPr>
          <w:rFonts w:cs="Times New Roman"/>
          <w:sz w:val="24"/>
          <w:szCs w:val="24"/>
        </w:rPr>
        <w:tab/>
      </w:r>
      <w:r w:rsidRPr="00FE74D3">
        <w:rPr>
          <w:rFonts w:cs="Times New Roman"/>
          <w:sz w:val="24"/>
          <w:szCs w:val="24"/>
        </w:rPr>
        <w:tab/>
        <w:t>(Ath. hér er ekki</w:t>
      </w:r>
      <w:r>
        <w:rPr>
          <w:rFonts w:cs="Times New Roman"/>
          <w:sz w:val="24"/>
          <w:szCs w:val="24"/>
        </w:rPr>
        <w:t xml:space="preserve"> </w:t>
      </w:r>
      <w:r w:rsidRPr="00FE74D3">
        <w:rPr>
          <w:rFonts w:cs="Times New Roman"/>
          <w:sz w:val="24"/>
          <w:szCs w:val="24"/>
        </w:rPr>
        <w:t>krafist svars)</w:t>
      </w:r>
    </w:p>
    <w:p w:rsidR="008A3D83" w:rsidRDefault="008A3D83" w:rsidP="008A3D8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 það var ekki gaman svarar forritið „Vonandi verður gaman næst.“</w:t>
      </w:r>
    </w:p>
    <w:p w:rsidR="008A3D83" w:rsidRPr="00FE74D3" w:rsidRDefault="008A3D83" w:rsidP="008A3D8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 svarið er „nei“ við fyrri spurningunni svarar forritið „Ekki ég heldur.“</w:t>
      </w:r>
    </w:p>
    <w:sectPr w:rsidR="008A3D83" w:rsidRPr="00FE7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1F5F"/>
    <w:multiLevelType w:val="hybridMultilevel"/>
    <w:tmpl w:val="524ECD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3A39"/>
    <w:multiLevelType w:val="hybridMultilevel"/>
    <w:tmpl w:val="A82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83"/>
    <w:rsid w:val="004D0BE3"/>
    <w:rsid w:val="00737D79"/>
    <w:rsid w:val="008A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0B99"/>
  <w15:chartTrackingRefBased/>
  <w15:docId w15:val="{CDC5E371-5740-4C7F-B3B6-F683A647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D83"/>
    <w:pPr>
      <w:spacing w:after="100" w:afterAutospacing="1" w:line="240" w:lineRule="auto"/>
    </w:pPr>
    <w:rPr>
      <w:rFonts w:eastAsiaTheme="minorEastAsia"/>
      <w:noProof/>
      <w:lang w:val="is-I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83"/>
    <w:pPr>
      <w:spacing w:after="200" w:afterAutospacing="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77664AD7</Template>
  <TotalTime>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2</cp:revision>
  <dcterms:created xsi:type="dcterms:W3CDTF">2017-01-30T08:27:00Z</dcterms:created>
  <dcterms:modified xsi:type="dcterms:W3CDTF">2017-01-30T08:38:00Z</dcterms:modified>
</cp:coreProperties>
</file>